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CB51D5" w14:textId="77777777" w:rsidR="00F02CB1" w:rsidRDefault="00906F4D" w:rsidP="00F02CB1">
      <w:pPr>
        <w:spacing w:after="120" w:line="240" w:lineRule="auto"/>
        <w:jc w:val="center"/>
        <w:rPr>
          <w:b/>
          <w:sz w:val="28"/>
          <w:szCs w:val="28"/>
        </w:rPr>
      </w:pPr>
      <w:r w:rsidRPr="0085417C">
        <w:rPr>
          <w:rFonts w:ascii="Times New Roman" w:eastAsia="Times New Roman" w:hAnsi="Times New Roman" w:cs="Times New Roman"/>
          <w:b/>
          <w:sz w:val="28"/>
          <w:szCs w:val="28"/>
        </w:rPr>
        <w:t>Marquis Massie</w:t>
      </w:r>
    </w:p>
    <w:p w14:paraId="529AB6EA" w14:textId="29CEC6BE" w:rsidR="0009108E" w:rsidRPr="0085417C" w:rsidRDefault="009D7F87" w:rsidP="00F02CB1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5222 Pendleton Avenue</w:t>
      </w:r>
    </w:p>
    <w:p w14:paraId="146802A1" w14:textId="77777777" w:rsidR="0009108E" w:rsidRPr="0085417C" w:rsidRDefault="00906F4D" w:rsidP="00F02CB1">
      <w:pPr>
        <w:spacing w:after="120" w:line="240" w:lineRule="auto"/>
        <w:jc w:val="center"/>
        <w:rPr>
          <w:b/>
          <w:sz w:val="28"/>
          <w:szCs w:val="28"/>
        </w:rPr>
      </w:pPr>
      <w:r w:rsidRPr="0085417C">
        <w:rPr>
          <w:rFonts w:ascii="Times New Roman" w:eastAsia="Times New Roman" w:hAnsi="Times New Roman" w:cs="Times New Roman"/>
          <w:b/>
          <w:sz w:val="28"/>
          <w:szCs w:val="28"/>
        </w:rPr>
        <w:t>South Gate, CA, 90280</w:t>
      </w:r>
    </w:p>
    <w:p w14:paraId="7539A93C" w14:textId="77777777" w:rsidR="0009108E" w:rsidRPr="0085417C" w:rsidRDefault="0085417C" w:rsidP="00F02CB1">
      <w:pPr>
        <w:spacing w:after="120" w:line="240" w:lineRule="auto"/>
        <w:jc w:val="center"/>
        <w:rPr>
          <w:sz w:val="28"/>
          <w:szCs w:val="28"/>
        </w:rPr>
      </w:pPr>
      <w:r w:rsidRPr="0085417C">
        <w:rPr>
          <w:rFonts w:ascii="Times New Roman" w:eastAsia="Times New Roman" w:hAnsi="Times New Roman" w:cs="Times New Roman"/>
          <w:b/>
          <w:sz w:val="28"/>
          <w:szCs w:val="28"/>
        </w:rPr>
        <w:t>(323)-369-2439</w:t>
      </w:r>
    </w:p>
    <w:p w14:paraId="401E5F54" w14:textId="77777777" w:rsidR="0085417C" w:rsidRPr="0085417C" w:rsidRDefault="0085417C" w:rsidP="00F02CB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17C">
        <w:rPr>
          <w:rFonts w:ascii="Times New Roman" w:hAnsi="Times New Roman" w:cs="Times New Roman"/>
          <w:b/>
          <w:sz w:val="28"/>
          <w:szCs w:val="28"/>
        </w:rPr>
        <w:t>massiemarquis@gmail.com</w:t>
      </w:r>
    </w:p>
    <w:p w14:paraId="683BEF28" w14:textId="77777777" w:rsidR="0085417C" w:rsidRDefault="0085417C" w:rsidP="0085417C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52C2F9" w14:textId="77777777" w:rsidR="0085417C" w:rsidRDefault="0085417C" w:rsidP="0085417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Objective</w:t>
      </w:r>
      <w:r w:rsidRPr="00D35C9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B4EB9" w:rsidRPr="00D35C94">
        <w:rPr>
          <w:rFonts w:ascii="Times New Roman" w:hAnsi="Times New Roman" w:cs="Times New Roman"/>
          <w:sz w:val="28"/>
          <w:szCs w:val="28"/>
        </w:rPr>
        <w:t>Entry Level Web Developer</w:t>
      </w:r>
      <w:r w:rsidRPr="00D35C94">
        <w:rPr>
          <w:rFonts w:ascii="Times New Roman" w:hAnsi="Times New Roman" w:cs="Times New Roman"/>
          <w:sz w:val="28"/>
          <w:szCs w:val="28"/>
        </w:rPr>
        <w:t xml:space="preserve"> in a challenging and fast paced environment</w:t>
      </w:r>
    </w:p>
    <w:p w14:paraId="280EA473" w14:textId="77777777" w:rsidR="0085417C" w:rsidRPr="00485E87" w:rsidRDefault="0085417C" w:rsidP="0085417C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85E87">
        <w:rPr>
          <w:rFonts w:ascii="Times New Roman" w:hAnsi="Times New Roman" w:cs="Times New Roman"/>
          <w:b/>
          <w:sz w:val="32"/>
          <w:szCs w:val="32"/>
          <w:u w:val="single"/>
        </w:rPr>
        <w:t>Professional Experience</w:t>
      </w:r>
    </w:p>
    <w:p w14:paraId="54C78906" w14:textId="77777777" w:rsidR="003740FD" w:rsidRPr="003740FD" w:rsidRDefault="003740FD" w:rsidP="0085417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Programming languages/software: </w:t>
      </w:r>
      <w:r w:rsidRPr="00D35C94">
        <w:rPr>
          <w:rFonts w:ascii="Times New Roman" w:hAnsi="Times New Roman" w:cs="Times New Roman"/>
          <w:sz w:val="28"/>
          <w:szCs w:val="28"/>
        </w:rPr>
        <w:t xml:space="preserve">HTML, CSS, SASS, JavaScript, JQuery, Bootstrap, PHP, WordPress, </w:t>
      </w:r>
      <w:r w:rsidR="00D35C94" w:rsidRPr="00D35C94">
        <w:rPr>
          <w:rFonts w:ascii="Times New Roman" w:hAnsi="Times New Roman" w:cs="Times New Roman"/>
          <w:sz w:val="28"/>
          <w:szCs w:val="28"/>
        </w:rPr>
        <w:t>Agile SDLC, Unix command line</w:t>
      </w:r>
    </w:p>
    <w:p w14:paraId="05E07C55" w14:textId="77777777" w:rsidR="00A4584A" w:rsidRDefault="00CB4EB9" w:rsidP="0085417C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CB1E28">
        <w:rPr>
          <w:rFonts w:ascii="Times New Roman" w:hAnsi="Times New Roman" w:cs="Times New Roman"/>
          <w:b/>
          <w:sz w:val="28"/>
          <w:szCs w:val="28"/>
        </w:rPr>
        <w:t>Web Developm</w:t>
      </w:r>
      <w:r w:rsidR="00CB1E28" w:rsidRPr="00CB1E28">
        <w:rPr>
          <w:rFonts w:ascii="Times New Roman" w:hAnsi="Times New Roman" w:cs="Times New Roman"/>
          <w:b/>
          <w:sz w:val="28"/>
          <w:szCs w:val="28"/>
        </w:rPr>
        <w:t>ent Intern, tL*Custom Lighting,</w:t>
      </w:r>
      <w:r w:rsidR="00CB1E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B1E28" w:rsidRPr="00CB1E28">
        <w:rPr>
          <w:rFonts w:ascii="Times New Roman" w:hAnsi="Times New Roman" w:cs="Times New Roman"/>
          <w:sz w:val="32"/>
          <w:szCs w:val="32"/>
        </w:rPr>
        <w:t xml:space="preserve">Santa Monica, CA, 02/2017 </w:t>
      </w:r>
      <w:r w:rsidR="00CB1E28">
        <w:rPr>
          <w:rFonts w:ascii="Times New Roman" w:hAnsi="Times New Roman" w:cs="Times New Roman"/>
          <w:sz w:val="32"/>
          <w:szCs w:val="32"/>
        </w:rPr>
        <w:t>–</w:t>
      </w:r>
      <w:r w:rsidR="00CB1E28" w:rsidRPr="00CB1E28">
        <w:rPr>
          <w:rFonts w:ascii="Times New Roman" w:hAnsi="Times New Roman" w:cs="Times New Roman"/>
          <w:sz w:val="32"/>
          <w:szCs w:val="32"/>
        </w:rPr>
        <w:t xml:space="preserve"> Present</w:t>
      </w:r>
    </w:p>
    <w:p w14:paraId="100E717E" w14:textId="77777777" w:rsidR="00B42A03" w:rsidRPr="00D35C94" w:rsidRDefault="00CB1E28" w:rsidP="00D32AC4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C94">
        <w:rPr>
          <w:rFonts w:ascii="Times New Roman" w:hAnsi="Times New Roman" w:cs="Times New Roman"/>
          <w:sz w:val="28"/>
          <w:szCs w:val="28"/>
        </w:rPr>
        <w:t>Construct</w:t>
      </w:r>
      <w:r w:rsidR="009F4180" w:rsidRPr="00D35C94">
        <w:rPr>
          <w:rFonts w:ascii="Times New Roman" w:hAnsi="Times New Roman" w:cs="Times New Roman"/>
          <w:sz w:val="28"/>
          <w:szCs w:val="28"/>
        </w:rPr>
        <w:t>ed a</w:t>
      </w:r>
      <w:r w:rsidR="000D51BC" w:rsidRPr="00D35C94">
        <w:rPr>
          <w:rFonts w:ascii="Times New Roman" w:hAnsi="Times New Roman" w:cs="Times New Roman"/>
          <w:sz w:val="28"/>
          <w:szCs w:val="28"/>
        </w:rPr>
        <w:t xml:space="preserve"> responsive multi-page website</w:t>
      </w:r>
      <w:r w:rsidR="00D33729" w:rsidRPr="00D35C94">
        <w:rPr>
          <w:rFonts w:ascii="Times New Roman" w:hAnsi="Times New Roman" w:cs="Times New Roman"/>
          <w:sz w:val="28"/>
          <w:szCs w:val="28"/>
        </w:rPr>
        <w:t xml:space="preserve"> using HTML, CSS, </w:t>
      </w:r>
      <w:r w:rsidR="008F0B72" w:rsidRPr="00D35C94">
        <w:rPr>
          <w:rFonts w:ascii="Times New Roman" w:hAnsi="Times New Roman" w:cs="Times New Roman"/>
          <w:sz w:val="28"/>
          <w:szCs w:val="28"/>
        </w:rPr>
        <w:t>Bootstrap,</w:t>
      </w:r>
      <w:r w:rsidR="00507E71" w:rsidRPr="00D35C94">
        <w:rPr>
          <w:rFonts w:ascii="Times New Roman" w:hAnsi="Times New Roman" w:cs="Times New Roman"/>
          <w:sz w:val="28"/>
          <w:szCs w:val="28"/>
        </w:rPr>
        <w:t xml:space="preserve"> and </w:t>
      </w:r>
      <w:r w:rsidR="00D32AC4" w:rsidRPr="00D35C94">
        <w:rPr>
          <w:rFonts w:ascii="Times New Roman" w:hAnsi="Times New Roman" w:cs="Times New Roman"/>
          <w:sz w:val="28"/>
          <w:szCs w:val="28"/>
        </w:rPr>
        <w:t>WordPress</w:t>
      </w:r>
    </w:p>
    <w:p w14:paraId="1524B37C" w14:textId="77777777" w:rsidR="00AE041B" w:rsidRPr="00D35C94" w:rsidRDefault="00AE041B" w:rsidP="00D32AC4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C94">
        <w:rPr>
          <w:rFonts w:ascii="Times New Roman" w:hAnsi="Times New Roman" w:cs="Times New Roman"/>
          <w:sz w:val="28"/>
          <w:szCs w:val="28"/>
        </w:rPr>
        <w:t>Website: http://tlcustomlighting.com</w:t>
      </w:r>
    </w:p>
    <w:p w14:paraId="3C06652D" w14:textId="77777777" w:rsidR="0085417C" w:rsidRDefault="0085417C" w:rsidP="0085417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5417C">
        <w:rPr>
          <w:rFonts w:ascii="Times New Roman" w:hAnsi="Times New Roman" w:cs="Times New Roman"/>
          <w:b/>
          <w:sz w:val="28"/>
          <w:szCs w:val="28"/>
        </w:rPr>
        <w:t xml:space="preserve">Sr. </w:t>
      </w:r>
      <w:r w:rsidR="00692424">
        <w:rPr>
          <w:rFonts w:ascii="Times New Roman" w:hAnsi="Times New Roman" w:cs="Times New Roman"/>
          <w:b/>
          <w:sz w:val="28"/>
          <w:szCs w:val="28"/>
        </w:rPr>
        <w:t xml:space="preserve">Web Development </w:t>
      </w:r>
      <w:r w:rsidRPr="0085417C">
        <w:rPr>
          <w:rFonts w:ascii="Times New Roman" w:hAnsi="Times New Roman" w:cs="Times New Roman"/>
          <w:b/>
          <w:sz w:val="28"/>
          <w:szCs w:val="28"/>
        </w:rPr>
        <w:t xml:space="preserve">Teaching Assistant, University of Rochester </w:t>
      </w:r>
      <w:r w:rsidRPr="0085417C">
        <w:rPr>
          <w:rFonts w:ascii="Times New Roman" w:hAnsi="Times New Roman" w:cs="Times New Roman"/>
          <w:sz w:val="28"/>
          <w:szCs w:val="28"/>
        </w:rPr>
        <w:t>Greater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Rochester, NY, 01/2014 – 12/2014</w:t>
      </w:r>
    </w:p>
    <w:p w14:paraId="5C6453FA" w14:textId="77777777" w:rsidR="00476A86" w:rsidRDefault="00FA0BA7" w:rsidP="0085417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Increased class grade average by implementing manual </w:t>
      </w:r>
      <w:r w:rsidR="00216A12">
        <w:rPr>
          <w:rFonts w:ascii="Times New Roman" w:hAnsi="Times New Roman" w:cs="Times New Roman"/>
          <w:sz w:val="28"/>
          <w:szCs w:val="28"/>
        </w:rPr>
        <w:t xml:space="preserve">functionality </w:t>
      </w:r>
      <w:r>
        <w:rPr>
          <w:rFonts w:ascii="Times New Roman" w:hAnsi="Times New Roman" w:cs="Times New Roman"/>
          <w:sz w:val="28"/>
          <w:szCs w:val="28"/>
        </w:rPr>
        <w:t>test</w:t>
      </w:r>
      <w:r w:rsidR="00216A12">
        <w:rPr>
          <w:rFonts w:ascii="Times New Roman" w:hAnsi="Times New Roman" w:cs="Times New Roman"/>
          <w:sz w:val="28"/>
          <w:szCs w:val="28"/>
        </w:rPr>
        <w:t>ing on student coursework and identifying subject areas that needed improvement.</w:t>
      </w:r>
    </w:p>
    <w:p w14:paraId="0FF6757D" w14:textId="77777777" w:rsidR="002B016A" w:rsidRDefault="005F70F5" w:rsidP="005F70F5">
      <w:pPr>
        <w:spacing w:after="12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Highest Level of Education: </w:t>
      </w:r>
      <w:r w:rsidR="00906F4D" w:rsidRPr="002B016A">
        <w:rPr>
          <w:rFonts w:ascii="Times New Roman" w:eastAsia="Times New Roman" w:hAnsi="Times New Roman" w:cs="Times New Roman"/>
          <w:b/>
          <w:sz w:val="28"/>
          <w:szCs w:val="28"/>
        </w:rPr>
        <w:t>University of Rochester</w:t>
      </w:r>
      <w:r w:rsidRPr="005F7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016A">
        <w:rPr>
          <w:rFonts w:ascii="Times New Roman" w:eastAsia="Times New Roman" w:hAnsi="Times New Roman" w:cs="Times New Roman"/>
          <w:sz w:val="28"/>
          <w:szCs w:val="28"/>
        </w:rPr>
        <w:t>Bachelor of Arts Cognitive Science</w:t>
      </w:r>
    </w:p>
    <w:p w14:paraId="54201D62" w14:textId="77777777" w:rsidR="009D7F87" w:rsidRDefault="005F70F5" w:rsidP="005F70F5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F70F5">
        <w:rPr>
          <w:rFonts w:ascii="Times New Roman" w:hAnsi="Times New Roman" w:cs="Times New Roman"/>
          <w:b/>
          <w:sz w:val="32"/>
          <w:szCs w:val="32"/>
        </w:rPr>
        <w:t>Projects</w:t>
      </w:r>
    </w:p>
    <w:p w14:paraId="601F8405" w14:textId="6FE60A66" w:rsidR="006F3A2E" w:rsidRPr="009D7F87" w:rsidRDefault="009D7F87" w:rsidP="00C07CAE">
      <w:pPr>
        <w:spacing w:after="12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D7F87">
        <w:rPr>
          <w:rFonts w:ascii="Times New Roman" w:hAnsi="Times New Roman" w:cs="Times New Roman"/>
          <w:sz w:val="32"/>
          <w:szCs w:val="32"/>
        </w:rPr>
        <w:t>tL</w:t>
      </w:r>
      <w:r>
        <w:rPr>
          <w:rFonts w:ascii="Times New Roman" w:hAnsi="Times New Roman" w:cs="Times New Roman"/>
          <w:sz w:val="32"/>
          <w:szCs w:val="32"/>
        </w:rPr>
        <w:t>*</w:t>
      </w:r>
      <w:r w:rsidRPr="009D7F87">
        <w:rPr>
          <w:rFonts w:ascii="Times New Roman" w:hAnsi="Times New Roman" w:cs="Times New Roman"/>
          <w:sz w:val="32"/>
          <w:szCs w:val="32"/>
        </w:rPr>
        <w:t>Custom Lighting Custom WordPress Theme</w:t>
      </w:r>
    </w:p>
    <w:p w14:paraId="3418990C" w14:textId="6B18F6BC" w:rsidR="002B016A" w:rsidRDefault="003740FD" w:rsidP="002B016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016A">
        <w:rPr>
          <w:rFonts w:ascii="Times New Roman" w:eastAsia="Times New Roman" w:hAnsi="Times New Roman" w:cs="Times New Roman"/>
          <w:b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ortfolio:</w:t>
      </w:r>
      <w:r w:rsidR="002B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7F87" w:rsidRPr="009D7F87">
        <w:rPr>
          <w:rFonts w:ascii="Times New Roman" w:eastAsia="Times New Roman" w:hAnsi="Times New Roman" w:cs="Times New Roman"/>
          <w:sz w:val="28"/>
          <w:szCs w:val="28"/>
        </w:rPr>
        <w:t>https://codepen.io/mmassie23/</w:t>
      </w:r>
    </w:p>
    <w:p w14:paraId="2EB4240C" w14:textId="77777777" w:rsidR="008B4EEC" w:rsidRDefault="003740FD" w:rsidP="002B016A">
      <w:pPr>
        <w:spacing w:after="120" w:line="240" w:lineRule="auto"/>
      </w:pPr>
      <w:r w:rsidRPr="003740FD">
        <w:rPr>
          <w:rFonts w:ascii="Times New Roman" w:eastAsia="Times New Roman" w:hAnsi="Times New Roman" w:cs="Times New Roman"/>
          <w:b/>
          <w:sz w:val="32"/>
          <w:szCs w:val="32"/>
        </w:rPr>
        <w:t>GitHub</w:t>
      </w:r>
      <w:r w:rsidR="00A84E8E" w:rsidRPr="003740FD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A84E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54B0"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r w:rsidR="00A84E8E">
        <w:rPr>
          <w:rFonts w:ascii="Times New Roman" w:eastAsia="Times New Roman" w:hAnsi="Times New Roman" w:cs="Times New Roman"/>
          <w:sz w:val="28"/>
          <w:szCs w:val="28"/>
        </w:rPr>
        <w:t>mmassie</w:t>
      </w:r>
      <w:r w:rsidR="00D947A7"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4FD7AD29" w14:textId="77777777" w:rsidR="00D35C94" w:rsidRDefault="00D35C94" w:rsidP="00D35C94">
      <w:pPr>
        <w:spacing w:after="120" w:line="240" w:lineRule="auto"/>
      </w:pPr>
      <w:bookmarkStart w:id="1" w:name="_gjdgxs" w:colFirst="0" w:colLast="0"/>
      <w:bookmarkEnd w:id="1"/>
    </w:p>
    <w:p w14:paraId="7CA7316F" w14:textId="5469A518" w:rsidR="0009108E" w:rsidRPr="005E1C40" w:rsidRDefault="00906F4D" w:rsidP="005E1C4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 AVAILABLE UPON REQUEST</w:t>
      </w:r>
    </w:p>
    <w:sectPr w:rsidR="0009108E" w:rsidRPr="005E1C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B356B"/>
    <w:multiLevelType w:val="hybridMultilevel"/>
    <w:tmpl w:val="C0644ACA"/>
    <w:lvl w:ilvl="0" w:tplc="7D8841FC">
      <w:start w:val="323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5A7A7D"/>
    <w:multiLevelType w:val="hybridMultilevel"/>
    <w:tmpl w:val="DD26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attachedTemplate r:id="rId1"/>
  <w:defaultTabStop w:val="720"/>
  <w:characterSpacingControl w:val="doNotCompress"/>
  <w:compat>
    <w:compatSetting w:name="compatibilityMode" w:uri="http://schemas.microsoft.com/office/word" w:val="14"/>
  </w:compat>
  <w:rsids>
    <w:rsidRoot w:val="00110FB9"/>
    <w:rsid w:val="0003762E"/>
    <w:rsid w:val="00073FA9"/>
    <w:rsid w:val="0009108E"/>
    <w:rsid w:val="000D51BC"/>
    <w:rsid w:val="00110FB9"/>
    <w:rsid w:val="001833FF"/>
    <w:rsid w:val="001D0FDD"/>
    <w:rsid w:val="00216A12"/>
    <w:rsid w:val="002B016A"/>
    <w:rsid w:val="002B36C2"/>
    <w:rsid w:val="00364C60"/>
    <w:rsid w:val="0036672D"/>
    <w:rsid w:val="003740FD"/>
    <w:rsid w:val="003A54B0"/>
    <w:rsid w:val="00442DD8"/>
    <w:rsid w:val="00470430"/>
    <w:rsid w:val="00476A86"/>
    <w:rsid w:val="00485E87"/>
    <w:rsid w:val="004A3793"/>
    <w:rsid w:val="004D7D99"/>
    <w:rsid w:val="00507E71"/>
    <w:rsid w:val="0056300E"/>
    <w:rsid w:val="005A0677"/>
    <w:rsid w:val="005E1C40"/>
    <w:rsid w:val="005F70F5"/>
    <w:rsid w:val="00611F01"/>
    <w:rsid w:val="00663470"/>
    <w:rsid w:val="00692424"/>
    <w:rsid w:val="006F3A2E"/>
    <w:rsid w:val="00735410"/>
    <w:rsid w:val="0076702A"/>
    <w:rsid w:val="0085417C"/>
    <w:rsid w:val="008B4EEC"/>
    <w:rsid w:val="008F0B72"/>
    <w:rsid w:val="00906F4D"/>
    <w:rsid w:val="009D7F87"/>
    <w:rsid w:val="009F4180"/>
    <w:rsid w:val="00A4584A"/>
    <w:rsid w:val="00A84E8E"/>
    <w:rsid w:val="00AE041B"/>
    <w:rsid w:val="00B42A03"/>
    <w:rsid w:val="00BA4AD5"/>
    <w:rsid w:val="00C07CAE"/>
    <w:rsid w:val="00CB1E28"/>
    <w:rsid w:val="00CB4EB9"/>
    <w:rsid w:val="00D216BD"/>
    <w:rsid w:val="00D32AC4"/>
    <w:rsid w:val="00D33729"/>
    <w:rsid w:val="00D35C94"/>
    <w:rsid w:val="00D42E8B"/>
    <w:rsid w:val="00D5191A"/>
    <w:rsid w:val="00D67E5A"/>
    <w:rsid w:val="00D947A7"/>
    <w:rsid w:val="00DA5925"/>
    <w:rsid w:val="00EB335E"/>
    <w:rsid w:val="00F02CB1"/>
    <w:rsid w:val="00F57AC7"/>
    <w:rsid w:val="00F81F97"/>
    <w:rsid w:val="00FA0BA7"/>
    <w:rsid w:val="00F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FE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6F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rsid w:val="00906F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8541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quismassie23/Desktop/massie_tech_resume_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A783AF-BC4B-014C-889B-E879267D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massie_tech_resume_2017.dotx</Template>
  <TotalTime>2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Marquis Massie</dc:creator>
  <cp:keywords/>
  <cp:lastModifiedBy>Marquis Massie</cp:lastModifiedBy>
  <cp:revision>3</cp:revision>
  <cp:lastPrinted>2017-09-29T08:39:00Z</cp:lastPrinted>
  <dcterms:created xsi:type="dcterms:W3CDTF">2017-09-29T08:43:00Z</dcterms:created>
  <dcterms:modified xsi:type="dcterms:W3CDTF">2017-09-29T08:44:00Z</dcterms:modified>
</cp:coreProperties>
</file>